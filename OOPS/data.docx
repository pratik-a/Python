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6954BC80" w14:textId="77777777" w:rsidR="00025771" w:rsidRDefault="0090148A">
              <w:pPr>
                <w:pStyle w:val="Publishwithline"/>
              </w:pPr>
              <w:r>
                <w:t>Student Pledge</w:t>
              </w:r>
            </w:p>
          </w:sdtContent>
        </w:sdt>
        <w:p w14:paraId="72D0656B" w14:textId="77777777" w:rsidR="00025771" w:rsidRDefault="00025771">
          <w:pPr>
            <w:pStyle w:val="underline"/>
          </w:pPr>
        </w:p>
        <w:p w14:paraId="3FCFC1CB" w14:textId="77777777" w:rsidR="00025771" w:rsidRDefault="009A66FF">
          <w:pPr>
            <w:pStyle w:val="PadderBetweenControlandBody"/>
          </w:pPr>
        </w:p>
      </w:sdtContent>
    </w:sdt>
    <w:p w14:paraId="204A4F68" w14:textId="77777777" w:rsidR="00025771" w:rsidRDefault="003F4E98">
      <w:pPr>
        <w:rPr>
          <w:sz w:val="28"/>
          <w:szCs w:val="28"/>
        </w:rPr>
      </w:pPr>
      <w:r>
        <w:rPr>
          <w:sz w:val="28"/>
          <w:szCs w:val="28"/>
        </w:rPr>
        <w:t xml:space="preserve">we the students </w:t>
      </w:r>
    </w:p>
    <w:p w14:paraId="5DD50745" w14:textId="35CF6123" w:rsidR="009A66FF" w:rsidRPr="003F4E98" w:rsidRDefault="009A66FF">
      <w:pPr>
        <w:rPr>
          <w:sz w:val="28"/>
          <w:szCs w:val="28"/>
        </w:rPr>
      </w:pPr>
      <w:r w:rsidRPr="009A66FF">
        <w:rPr>
          <w:sz w:val="28"/>
          <w:szCs w:val="28"/>
        </w:rPr>
        <w:t>https://docs.oracle.com/pls/topic/lookup?ctx=javase14&amp;id=homepage</w:t>
      </w:r>
      <w:bookmarkStart w:id="0" w:name="_GoBack"/>
      <w:bookmarkEnd w:id="0"/>
    </w:p>
    <w:sectPr w:rsidR="009A66FF" w:rsidRPr="003F4E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90148A"/>
    <w:rsid w:val="00025771"/>
    <w:rsid w:val="00166E32"/>
    <w:rsid w:val="003F4E98"/>
    <w:rsid w:val="0090148A"/>
    <w:rsid w:val="009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79D3"/>
  <w15:docId w15:val="{81DA5595-EC42-4587-927B-8FC20591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40.10730.20103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C8B-B3B3-42EE-9DEA-C014B2B4F5DE}"/>
      </w:docPartPr>
      <w:docPartBody>
        <w:p w:rsidR="00044460" w:rsidRDefault="004F5731">
          <w:r w:rsidRPr="00C0214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05"/>
    <w:rsid w:val="00044460"/>
    <w:rsid w:val="003F1388"/>
    <w:rsid w:val="004F5731"/>
    <w:rsid w:val="006F7105"/>
    <w:rsid w:val="009D7F8A"/>
    <w:rsid w:val="00E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7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Student Pledge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AWASTHI</dc:creator>
  <cp:keywords/>
  <dc:description/>
  <cp:lastModifiedBy>pratik awasthi</cp:lastModifiedBy>
  <cp:revision>4</cp:revision>
  <dcterms:created xsi:type="dcterms:W3CDTF">2020-05-02T06:00:00Z</dcterms:created>
  <dcterms:modified xsi:type="dcterms:W3CDTF">2020-08-23T15:41:00Z</dcterms:modified>
</cp:coreProperties>
</file>